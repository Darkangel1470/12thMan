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4677D" w:rsidP="00913946">
            <w:pPr>
              <w:pStyle w:val="Title"/>
            </w:pPr>
            <w:proofErr w:type="gramStart"/>
            <w:r>
              <w:t xml:space="preserve">Sandhya 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jha</w:t>
            </w:r>
            <w:proofErr w:type="gramEnd"/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proofErr w:type="gramStart"/>
            <w:r w:rsidR="00705006">
              <w:t>Mumbai ,India</w:t>
            </w:r>
            <w:proofErr w:type="gramEnd"/>
            <w:r w:rsidR="00705006">
              <w:t xml:space="preserve"> 400101|</w:t>
            </w:r>
            <w:r w:rsidR="0034677D">
              <w:t>8591267396</w:t>
            </w:r>
          </w:p>
          <w:p w:rsidR="0080147F" w:rsidRDefault="00685A8E" w:rsidP="0080147F">
            <w:pPr>
              <w:pStyle w:val="t-14"/>
              <w:rPr>
                <w:rFonts w:ascii="Segoe UI" w:hAnsi="Segoe UI" w:cs="Segoe UI"/>
              </w:rPr>
            </w:pPr>
            <w:r>
              <w:t>s</w:t>
            </w:r>
            <w:r w:rsidR="00705006">
              <w:t>andhyajha5652@gmail.com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50CD47E1F2749A293D2ED30E190EB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0147F" w:rsidRPr="0080147F">
              <w:rPr>
                <w:rFonts w:ascii="Segoe UI" w:hAnsi="Segoe UI" w:cs="Segoe UI"/>
              </w:rPr>
              <w:t>www.linkedin.com/in/sandhya-jha-</w:t>
            </w:r>
          </w:p>
          <w:p w:rsidR="00692703" w:rsidRPr="00CF1A49" w:rsidRDefault="00692703" w:rsidP="00705006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0147F" w:rsidP="0080147F">
            <w:pPr>
              <w:contextualSpacing w:val="0"/>
            </w:pPr>
            <w:r>
              <w:t>A highly motivated and dedicated person for volunteering and business. I possess strong communication skills and thrive in collaborative environments. I am known for my attention to detail, problem</w:t>
            </w:r>
            <w:r w:rsidR="00374F23">
              <w:t>-</w:t>
            </w:r>
            <w:r>
              <w:t>solving</w:t>
            </w:r>
            <w:r w:rsidR="00374F23">
              <w:t xml:space="preserve"> abilities and ability to work effi</w:t>
            </w:r>
            <w:bookmarkStart w:id="0" w:name="_GoBack"/>
            <w:bookmarkEnd w:id="0"/>
            <w:r w:rsidR="00374F23">
              <w:t>ciently under pressure. I am eager</w:t>
            </w:r>
            <w:r w:rsidR="008F2D64">
              <w:t xml:space="preserve"> to contribute my skills and expertise and make a positive impact.</w:t>
            </w:r>
          </w:p>
        </w:tc>
      </w:tr>
    </w:tbl>
    <w:p w:rsidR="004E01EB" w:rsidRPr="00CF1A49" w:rsidRDefault="00385F0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178AD8B81F64A2E9D6BF73FA8E0F31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F2D64" w:rsidP="001D0BF1">
            <w:pPr>
              <w:pStyle w:val="Heading3"/>
              <w:contextualSpacing w:val="0"/>
              <w:outlineLvl w:val="2"/>
            </w:pPr>
            <w:r>
              <w:t>0922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8F2D64" w:rsidP="001D0BF1">
            <w:pPr>
              <w:pStyle w:val="Heading2"/>
              <w:contextualSpacing w:val="0"/>
              <w:outlineLvl w:val="1"/>
            </w:pPr>
            <w:r>
              <w:t>volunteer, national service scheme</w:t>
            </w:r>
          </w:p>
          <w:p w:rsidR="001E3120" w:rsidRPr="00CF1A49" w:rsidRDefault="008F2D64" w:rsidP="008F2D64">
            <w:pPr>
              <w:contextualSpacing w:val="0"/>
            </w:pPr>
            <w:r>
              <w:t>Volunteering for social cause.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F2D64" w:rsidP="00F61DF9">
            <w:pPr>
              <w:pStyle w:val="Heading3"/>
              <w:contextualSpacing w:val="0"/>
              <w:outlineLvl w:val="2"/>
            </w:pPr>
            <w:r>
              <w:t>7/23 - present</w:t>
            </w:r>
          </w:p>
          <w:p w:rsidR="008F2D64" w:rsidRDefault="008F2D64" w:rsidP="008F2D6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general body member for marketing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aiesec in south mumbai</w:t>
            </w:r>
          </w:p>
          <w:p w:rsidR="008F2D64" w:rsidRPr="008F2D64" w:rsidRDefault="008F2D64" w:rsidP="008F2D64">
            <w:r>
              <w:t>Marketing the exchange programs offered by AIESEC.</w:t>
            </w:r>
          </w:p>
        </w:tc>
      </w:tr>
    </w:tbl>
    <w:sdt>
      <w:sdtPr>
        <w:alias w:val="Education:"/>
        <w:tag w:val="Education:"/>
        <w:id w:val="-1908763273"/>
        <w:placeholder>
          <w:docPart w:val="DAB8CBBCF7DB41ADA84C25217AB4381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3C7D1D">
              <w:t>08/22 - present</w:t>
            </w:r>
          </w:p>
          <w:p w:rsidR="001D0BF1" w:rsidRPr="00CF1A49" w:rsidRDefault="003C7D1D" w:rsidP="001D0BF1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jai hind college </w:t>
            </w:r>
          </w:p>
          <w:p w:rsidR="007538DC" w:rsidRDefault="003C7D1D" w:rsidP="003C7D1D">
            <w:pPr>
              <w:contextualSpacing w:val="0"/>
            </w:pPr>
            <w:r>
              <w:t>Passed first semester with a SGPI of 8.9</w:t>
            </w:r>
          </w:p>
          <w:p w:rsidR="003C7D1D" w:rsidRPr="00CF1A49" w:rsidRDefault="003C7D1D" w:rsidP="003C7D1D">
            <w:pPr>
              <w:contextualSpacing w:val="0"/>
            </w:pPr>
            <w:r>
              <w:t>Passed second year with a SGPI of 7.2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3C7D1D">
              <w:t>2022</w:t>
            </w:r>
          </w:p>
          <w:p w:rsidR="00F61DF9" w:rsidRDefault="003C7D1D" w:rsidP="003C7D1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JAI HIND COLLEGE</w:t>
            </w:r>
          </w:p>
          <w:p w:rsidR="0057400E" w:rsidRDefault="0057400E" w:rsidP="003C7D1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57400E" w:rsidRDefault="0057400E" w:rsidP="0057400E">
            <w:r>
              <w:t>2020</w:t>
            </w:r>
          </w:p>
          <w:p w:rsidR="0057400E" w:rsidRDefault="0057400E" w:rsidP="0057400E">
            <w:pPr>
              <w:pStyle w:val="Heading2"/>
              <w:outlineLvl w:val="1"/>
              <w:rPr>
                <w:b w:val="0"/>
                <w:color w:val="505050" w:themeColor="text2" w:themeTint="BF"/>
              </w:rPr>
            </w:pPr>
            <w:r>
              <w:t xml:space="preserve">ssc, </w:t>
            </w:r>
            <w:r w:rsidRPr="00685A8E">
              <w:rPr>
                <w:b w:val="0"/>
                <w:color w:val="505050" w:themeColor="text2" w:themeTint="BF"/>
              </w:rPr>
              <w:t>samata vidya mandir</w:t>
            </w:r>
          </w:p>
          <w:p w:rsidR="00685A8E" w:rsidRDefault="00685A8E" w:rsidP="00685A8E">
            <w:r>
              <w:t>Passed with 89.6% marks.</w:t>
            </w:r>
          </w:p>
        </w:tc>
      </w:tr>
    </w:tbl>
    <w:sdt>
      <w:sdtPr>
        <w:alias w:val="Skills:"/>
        <w:tag w:val="Skills:"/>
        <w:id w:val="-1392877668"/>
        <w:placeholder>
          <w:docPart w:val="9851159338AA4D589A9D0318F75257A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3C7D1D" w:rsidP="006E1507">
            <w:pPr>
              <w:pStyle w:val="ListBullet"/>
              <w:contextualSpacing w:val="0"/>
            </w:pPr>
            <w:r>
              <w:t>Creative thinking</w:t>
            </w:r>
          </w:p>
          <w:p w:rsidR="001F4E6D" w:rsidRPr="006E1507" w:rsidRDefault="003C7D1D" w:rsidP="003C7D1D">
            <w:pPr>
              <w:pStyle w:val="ListBullet"/>
              <w:contextualSpacing w:val="0"/>
            </w:pPr>
            <w:r>
              <w:t xml:space="preserve">Team collaborations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C7D1D" w:rsidP="006E1507">
            <w:pPr>
              <w:pStyle w:val="ListBullet"/>
              <w:contextualSpacing w:val="0"/>
            </w:pPr>
            <w:r>
              <w:t>Leadership skills</w:t>
            </w:r>
          </w:p>
          <w:p w:rsidR="001E3120" w:rsidRPr="006E1507" w:rsidRDefault="003C7D1D" w:rsidP="006E1507">
            <w:pPr>
              <w:pStyle w:val="ListBullet"/>
              <w:contextualSpacing w:val="0"/>
            </w:pPr>
            <w:r>
              <w:t>Fine arts/ Design</w:t>
            </w:r>
          </w:p>
          <w:p w:rsidR="001E3120" w:rsidRPr="006E1507" w:rsidRDefault="00685A8E" w:rsidP="003C7D1D">
            <w:pPr>
              <w:pStyle w:val="ListBullet"/>
              <w:contextualSpacing w:val="0"/>
            </w:pPr>
            <w:r>
              <w:t>Organiz</w:t>
            </w:r>
            <w:r w:rsidR="003C7D1D">
              <w:t>ational skills</w:t>
            </w:r>
          </w:p>
        </w:tc>
      </w:tr>
    </w:tbl>
    <w:sdt>
      <w:sdtPr>
        <w:alias w:val="Activities:"/>
        <w:tag w:val="Activities:"/>
        <w:id w:val="1223332893"/>
        <w:placeholder>
          <w:docPart w:val="5E05AEE6E81F4DB0A9EB32245C68C914"/>
        </w:placeholder>
        <w:temporary/>
        <w:showingPlcHdr/>
        <w15:appearance w15:val="hidden"/>
      </w:sdtPr>
      <w:sdtEndPr/>
      <w:sdtContent>
        <w:p w:rsidR="00B51D1B" w:rsidRDefault="0062312F" w:rsidP="0057400E">
          <w:pPr>
            <w:pStyle w:val="Heading1"/>
          </w:pPr>
          <w:r w:rsidRPr="00CF1A49">
            <w:t>Activities</w:t>
          </w:r>
        </w:p>
      </w:sdtContent>
    </w:sdt>
    <w:p w:rsidR="0057400E" w:rsidRPr="006E1507" w:rsidRDefault="0057400E" w:rsidP="0057400E">
      <w:r>
        <w:t>Working with Environmental NGO in Mumbai. Volunteered for environmental conservation. Led a team of volunteer for conducting a plantation drive.</w:t>
      </w:r>
    </w:p>
    <w:sectPr w:rsidR="0057400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F03" w:rsidRDefault="00385F03" w:rsidP="0068194B">
      <w:r>
        <w:separator/>
      </w:r>
    </w:p>
    <w:p w:rsidR="00385F03" w:rsidRDefault="00385F03"/>
    <w:p w:rsidR="00385F03" w:rsidRDefault="00385F03"/>
  </w:endnote>
  <w:endnote w:type="continuationSeparator" w:id="0">
    <w:p w:rsidR="00385F03" w:rsidRDefault="00385F03" w:rsidP="0068194B">
      <w:r>
        <w:continuationSeparator/>
      </w:r>
    </w:p>
    <w:p w:rsidR="00385F03" w:rsidRDefault="00385F03"/>
    <w:p w:rsidR="00385F03" w:rsidRDefault="00385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F03" w:rsidRDefault="00385F03" w:rsidP="0068194B">
      <w:r>
        <w:separator/>
      </w:r>
    </w:p>
    <w:p w:rsidR="00385F03" w:rsidRDefault="00385F03"/>
    <w:p w:rsidR="00385F03" w:rsidRDefault="00385F03"/>
  </w:footnote>
  <w:footnote w:type="continuationSeparator" w:id="0">
    <w:p w:rsidR="00385F03" w:rsidRDefault="00385F03" w:rsidP="0068194B">
      <w:r>
        <w:continuationSeparator/>
      </w:r>
    </w:p>
    <w:p w:rsidR="00385F03" w:rsidRDefault="00385F03"/>
    <w:p w:rsidR="00385F03" w:rsidRDefault="00385F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9C5E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7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77D"/>
    <w:rsid w:val="003544E1"/>
    <w:rsid w:val="00366398"/>
    <w:rsid w:val="00374F23"/>
    <w:rsid w:val="00385F03"/>
    <w:rsid w:val="003A0632"/>
    <w:rsid w:val="003A30E5"/>
    <w:rsid w:val="003A6ADF"/>
    <w:rsid w:val="003B5928"/>
    <w:rsid w:val="003C7D1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0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5A8E"/>
    <w:rsid w:val="00692703"/>
    <w:rsid w:val="006A1962"/>
    <w:rsid w:val="006B5D48"/>
    <w:rsid w:val="006B7D7B"/>
    <w:rsid w:val="006C1A5E"/>
    <w:rsid w:val="006E1507"/>
    <w:rsid w:val="0070500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47F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2D6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B75A0"/>
  <w15:chartTrackingRefBased/>
  <w15:docId w15:val="{419E4415-5CD8-4CF1-91CA-4FEDCCCE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-14">
    <w:name w:val="t-14"/>
    <w:basedOn w:val="Normal"/>
    <w:rsid w:val="0080147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hya%20J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0CD47E1F2749A293D2ED30E190E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6C1A3-1D78-4E53-BE60-47BD67F8B110}"/>
      </w:docPartPr>
      <w:docPartBody>
        <w:p w:rsidR="00000000" w:rsidRDefault="00B30074">
          <w:pPr>
            <w:pStyle w:val="B50CD47E1F2749A293D2ED30E190EB98"/>
          </w:pPr>
          <w:r w:rsidRPr="00CF1A49">
            <w:t>·</w:t>
          </w:r>
        </w:p>
      </w:docPartBody>
    </w:docPart>
    <w:docPart>
      <w:docPartPr>
        <w:name w:val="D178AD8B81F64A2E9D6BF73FA8E0F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99D97-7751-4B7F-8A8A-8B3B87B3FB1C}"/>
      </w:docPartPr>
      <w:docPartBody>
        <w:p w:rsidR="00000000" w:rsidRDefault="00B30074">
          <w:pPr>
            <w:pStyle w:val="D178AD8B81F64A2E9D6BF73FA8E0F318"/>
          </w:pPr>
          <w:r w:rsidRPr="00CF1A49">
            <w:t>Experience</w:t>
          </w:r>
        </w:p>
      </w:docPartBody>
    </w:docPart>
    <w:docPart>
      <w:docPartPr>
        <w:name w:val="DAB8CBBCF7DB41ADA84C25217AB43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F7E37-316F-4DF3-B3F1-380525C042C3}"/>
      </w:docPartPr>
      <w:docPartBody>
        <w:p w:rsidR="00000000" w:rsidRDefault="00B30074">
          <w:pPr>
            <w:pStyle w:val="DAB8CBBCF7DB41ADA84C25217AB43813"/>
          </w:pPr>
          <w:r w:rsidRPr="00CF1A49">
            <w:t>Education</w:t>
          </w:r>
        </w:p>
      </w:docPartBody>
    </w:docPart>
    <w:docPart>
      <w:docPartPr>
        <w:name w:val="9851159338AA4D589A9D0318F752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6F935-681C-4B77-B718-224D61D0BC83}"/>
      </w:docPartPr>
      <w:docPartBody>
        <w:p w:rsidR="00000000" w:rsidRDefault="00B30074">
          <w:pPr>
            <w:pStyle w:val="9851159338AA4D589A9D0318F75257A5"/>
          </w:pPr>
          <w:r w:rsidRPr="00CF1A49">
            <w:t>Skills</w:t>
          </w:r>
        </w:p>
      </w:docPartBody>
    </w:docPart>
    <w:docPart>
      <w:docPartPr>
        <w:name w:val="5E05AEE6E81F4DB0A9EB32245C68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A3CDF-E83A-49A8-A32A-F352D3B9023B}"/>
      </w:docPartPr>
      <w:docPartBody>
        <w:p w:rsidR="00000000" w:rsidRDefault="00B30074">
          <w:pPr>
            <w:pStyle w:val="5E05AEE6E81F4DB0A9EB32245C68C91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74"/>
    <w:rsid w:val="00B3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3D114CB6D49B9A49EEA5A72E7DA5C">
    <w:name w:val="C5E3D114CB6D49B9A49EEA5A72E7DA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532C8EEDCC84C0EB6C0BEAC493B9905">
    <w:name w:val="4532C8EEDCC84C0EB6C0BEAC493B9905"/>
  </w:style>
  <w:style w:type="paragraph" w:customStyle="1" w:styleId="2581F65F7CE94A69B6EE5E0C6D9F3D73">
    <w:name w:val="2581F65F7CE94A69B6EE5E0C6D9F3D73"/>
  </w:style>
  <w:style w:type="paragraph" w:customStyle="1" w:styleId="31B8EFD1AEF540588C3527E7CF7A8B00">
    <w:name w:val="31B8EFD1AEF540588C3527E7CF7A8B00"/>
  </w:style>
  <w:style w:type="paragraph" w:customStyle="1" w:styleId="5445D5A05BB74291840CB8276583B4D9">
    <w:name w:val="5445D5A05BB74291840CB8276583B4D9"/>
  </w:style>
  <w:style w:type="paragraph" w:customStyle="1" w:styleId="54E796CA489E4EB7A1A57052D4B38829">
    <w:name w:val="54E796CA489E4EB7A1A57052D4B38829"/>
  </w:style>
  <w:style w:type="paragraph" w:customStyle="1" w:styleId="B50CD47E1F2749A293D2ED30E190EB98">
    <w:name w:val="B50CD47E1F2749A293D2ED30E190EB98"/>
  </w:style>
  <w:style w:type="paragraph" w:customStyle="1" w:styleId="A2190C70DDFD4D468D2F54C8834EB521">
    <w:name w:val="A2190C70DDFD4D468D2F54C8834EB521"/>
  </w:style>
  <w:style w:type="paragraph" w:customStyle="1" w:styleId="C97C5341C3E840A981B6BD6D97CEEFAA">
    <w:name w:val="C97C5341C3E840A981B6BD6D97CEEFAA"/>
  </w:style>
  <w:style w:type="paragraph" w:customStyle="1" w:styleId="5A2E8CB3A2E54392B7E6657919F10148">
    <w:name w:val="5A2E8CB3A2E54392B7E6657919F10148"/>
  </w:style>
  <w:style w:type="paragraph" w:customStyle="1" w:styleId="369DF3C375CD4391892F3721894D3410">
    <w:name w:val="369DF3C375CD4391892F3721894D3410"/>
  </w:style>
  <w:style w:type="paragraph" w:customStyle="1" w:styleId="D178AD8B81F64A2E9D6BF73FA8E0F318">
    <w:name w:val="D178AD8B81F64A2E9D6BF73FA8E0F318"/>
  </w:style>
  <w:style w:type="paragraph" w:customStyle="1" w:styleId="12F6CD56CA564D448AE91BA477D206CE">
    <w:name w:val="12F6CD56CA564D448AE91BA477D206CE"/>
  </w:style>
  <w:style w:type="paragraph" w:customStyle="1" w:styleId="4176737D9AE34ACCA897590A6964634D">
    <w:name w:val="4176737D9AE34ACCA897590A6964634D"/>
  </w:style>
  <w:style w:type="paragraph" w:customStyle="1" w:styleId="39E830CC65FB4859984F89519B5050C8">
    <w:name w:val="39E830CC65FB4859984F89519B5050C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35FCA17E5754A6587C6131B4AFBA6A7">
    <w:name w:val="735FCA17E5754A6587C6131B4AFBA6A7"/>
  </w:style>
  <w:style w:type="paragraph" w:customStyle="1" w:styleId="5B0C61596EEA4CCF839FF56D227B2321">
    <w:name w:val="5B0C61596EEA4CCF839FF56D227B2321"/>
  </w:style>
  <w:style w:type="paragraph" w:customStyle="1" w:styleId="D6964541D32E476089ED4DB446A3721A">
    <w:name w:val="D6964541D32E476089ED4DB446A3721A"/>
  </w:style>
  <w:style w:type="paragraph" w:customStyle="1" w:styleId="D0AF6E4E67DC45639225D29B617D84F3">
    <w:name w:val="D0AF6E4E67DC45639225D29B617D84F3"/>
  </w:style>
  <w:style w:type="paragraph" w:customStyle="1" w:styleId="E8EFC1007EEB4A4D8F32CC64C0A0A035">
    <w:name w:val="E8EFC1007EEB4A4D8F32CC64C0A0A035"/>
  </w:style>
  <w:style w:type="paragraph" w:customStyle="1" w:styleId="4E67E6931DA24A279F971E3D2A03B1CD">
    <w:name w:val="4E67E6931DA24A279F971E3D2A03B1CD"/>
  </w:style>
  <w:style w:type="paragraph" w:customStyle="1" w:styleId="162575340C4D41D39067B2E2FE3FDDAE">
    <w:name w:val="162575340C4D41D39067B2E2FE3FDDAE"/>
  </w:style>
  <w:style w:type="paragraph" w:customStyle="1" w:styleId="DAB8CBBCF7DB41ADA84C25217AB43813">
    <w:name w:val="DAB8CBBCF7DB41ADA84C25217AB43813"/>
  </w:style>
  <w:style w:type="paragraph" w:customStyle="1" w:styleId="EAA23862FD5E4303B2622C07041ECCE2">
    <w:name w:val="EAA23862FD5E4303B2622C07041ECCE2"/>
  </w:style>
  <w:style w:type="paragraph" w:customStyle="1" w:styleId="7B84B96250554EFE875B3630A3D64A53">
    <w:name w:val="7B84B96250554EFE875B3630A3D64A53"/>
  </w:style>
  <w:style w:type="paragraph" w:customStyle="1" w:styleId="E829B924F0FE48CFA4EBAAC0CC240FB5">
    <w:name w:val="E829B924F0FE48CFA4EBAAC0CC240FB5"/>
  </w:style>
  <w:style w:type="paragraph" w:customStyle="1" w:styleId="17DC7BA0703C4BAB9896807A79EC0EFC">
    <w:name w:val="17DC7BA0703C4BAB9896807A79EC0EFC"/>
  </w:style>
  <w:style w:type="paragraph" w:customStyle="1" w:styleId="49998CB77F664DB8B6D4C2B6F69FAD39">
    <w:name w:val="49998CB77F664DB8B6D4C2B6F69FAD39"/>
  </w:style>
  <w:style w:type="paragraph" w:customStyle="1" w:styleId="F22DA2AA343B413884C98E8977F5C137">
    <w:name w:val="F22DA2AA343B413884C98E8977F5C137"/>
  </w:style>
  <w:style w:type="paragraph" w:customStyle="1" w:styleId="41D0AD93F5534C909E76724F90BF945E">
    <w:name w:val="41D0AD93F5534C909E76724F90BF945E"/>
  </w:style>
  <w:style w:type="paragraph" w:customStyle="1" w:styleId="8BD68A5FE0184A9395D2A2036541EA1F">
    <w:name w:val="8BD68A5FE0184A9395D2A2036541EA1F"/>
  </w:style>
  <w:style w:type="paragraph" w:customStyle="1" w:styleId="BA7867D0CF844633BCFD39DF601341C2">
    <w:name w:val="BA7867D0CF844633BCFD39DF601341C2"/>
  </w:style>
  <w:style w:type="paragraph" w:customStyle="1" w:styleId="060D82F214854669A5F2262C801FF418">
    <w:name w:val="060D82F214854669A5F2262C801FF418"/>
  </w:style>
  <w:style w:type="paragraph" w:customStyle="1" w:styleId="9851159338AA4D589A9D0318F75257A5">
    <w:name w:val="9851159338AA4D589A9D0318F75257A5"/>
  </w:style>
  <w:style w:type="paragraph" w:customStyle="1" w:styleId="5592105704554D9488E93FDB79B0E6A9">
    <w:name w:val="5592105704554D9488E93FDB79B0E6A9"/>
  </w:style>
  <w:style w:type="paragraph" w:customStyle="1" w:styleId="380C8CFAACD549A4BA291A6029602EA9">
    <w:name w:val="380C8CFAACD549A4BA291A6029602EA9"/>
  </w:style>
  <w:style w:type="paragraph" w:customStyle="1" w:styleId="24CC73EF7D3446A4A093E1BFFE8DFEEC">
    <w:name w:val="24CC73EF7D3446A4A093E1BFFE8DFEEC"/>
  </w:style>
  <w:style w:type="paragraph" w:customStyle="1" w:styleId="E3280D52FE364713A67E65CB27D69A57">
    <w:name w:val="E3280D52FE364713A67E65CB27D69A57"/>
  </w:style>
  <w:style w:type="paragraph" w:customStyle="1" w:styleId="4506A0DB920E45E99ABA23BC737BCE6C">
    <w:name w:val="4506A0DB920E45E99ABA23BC737BCE6C"/>
  </w:style>
  <w:style w:type="paragraph" w:customStyle="1" w:styleId="5E05AEE6E81F4DB0A9EB32245C68C914">
    <w:name w:val="5E05AEE6E81F4DB0A9EB32245C68C914"/>
  </w:style>
  <w:style w:type="paragraph" w:customStyle="1" w:styleId="7C18DFDB4C3D4859BB08A2A8935A554D">
    <w:name w:val="7C18DFDB4C3D4859BB08A2A8935A5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Jha</dc:creator>
  <cp:keywords/>
  <dc:description/>
  <cp:lastModifiedBy>Sandhya Jha</cp:lastModifiedBy>
  <cp:revision>1</cp:revision>
  <dcterms:created xsi:type="dcterms:W3CDTF">2023-07-30T14:56:00Z</dcterms:created>
  <dcterms:modified xsi:type="dcterms:W3CDTF">2023-07-30T16:45:00Z</dcterms:modified>
  <cp:category/>
</cp:coreProperties>
</file>